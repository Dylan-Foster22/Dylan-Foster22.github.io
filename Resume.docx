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22D33C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59E3590" w14:textId="45AB7BCD" w:rsidR="00056113" w:rsidRPr="00CF1A49" w:rsidRDefault="00056113" w:rsidP="00056113">
            <w:pPr>
              <w:pStyle w:val="Title"/>
            </w:pPr>
            <w:r>
              <w:t>DYLAN FOSTEr</w:t>
            </w:r>
            <w:r w:rsidR="00692703" w:rsidRPr="00CF1A49">
              <w:t xml:space="preserve"> </w:t>
            </w:r>
          </w:p>
          <w:p w14:paraId="0CCB6B49" w14:textId="5695FBC0" w:rsidR="00692703" w:rsidRPr="008E52B5" w:rsidRDefault="00056113" w:rsidP="00913946">
            <w:pPr>
              <w:pStyle w:val="ContactInfo"/>
              <w:contextualSpacing w:val="0"/>
              <w:rPr>
                <w:sz w:val="28"/>
                <w:szCs w:val="28"/>
              </w:rPr>
            </w:pPr>
            <w:r w:rsidRPr="008E52B5">
              <w:rPr>
                <w:sz w:val="28"/>
                <w:szCs w:val="28"/>
              </w:rPr>
              <w:t>Bridgewater State University</w:t>
            </w:r>
            <w:r w:rsidR="00692703" w:rsidRPr="008E52B5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A3F3FA119B04429BB5867D9C1990458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E52B5">
                  <w:rPr>
                    <w:sz w:val="28"/>
                    <w:szCs w:val="28"/>
                  </w:rPr>
                  <w:t>·</w:t>
                </w:r>
              </w:sdtContent>
            </w:sdt>
            <w:r w:rsidR="00692703" w:rsidRPr="008E52B5">
              <w:rPr>
                <w:sz w:val="28"/>
                <w:szCs w:val="28"/>
              </w:rPr>
              <w:t xml:space="preserve"> </w:t>
            </w:r>
            <w:r w:rsidRPr="008E52B5">
              <w:rPr>
                <w:sz w:val="28"/>
                <w:szCs w:val="28"/>
              </w:rPr>
              <w:t>d3foster@student.bridgew.edu</w:t>
            </w:r>
          </w:p>
          <w:p w14:paraId="72DF78E1" w14:textId="5076174C" w:rsidR="00692703" w:rsidRPr="00CF1A49" w:rsidRDefault="008E52B5" w:rsidP="00913946">
            <w:pPr>
              <w:pStyle w:val="ContactInfoEmphasis"/>
              <w:contextualSpacing w:val="0"/>
            </w:pPr>
            <w:r>
              <w:t xml:space="preserve">Computer Science </w:t>
            </w:r>
          </w:p>
        </w:tc>
      </w:tr>
      <w:tr w:rsidR="009571D8" w:rsidRPr="00CF1A49" w14:paraId="61D39714" w14:textId="77777777" w:rsidTr="00692703">
        <w:tc>
          <w:tcPr>
            <w:tcW w:w="9360" w:type="dxa"/>
            <w:tcMar>
              <w:top w:w="432" w:type="dxa"/>
            </w:tcMar>
          </w:tcPr>
          <w:p w14:paraId="1B27D2ED" w14:textId="3A38E061" w:rsidR="001755A8" w:rsidRPr="00CF1A49" w:rsidRDefault="001755A8" w:rsidP="00913946">
            <w:pPr>
              <w:contextualSpacing w:val="0"/>
            </w:pPr>
          </w:p>
        </w:tc>
      </w:tr>
    </w:tbl>
    <w:p w14:paraId="0D57C7F7" w14:textId="7F485B12" w:rsidR="004E01EB" w:rsidRPr="00CF1A49" w:rsidRDefault="00E709AF" w:rsidP="004E01EB">
      <w:pPr>
        <w:pStyle w:val="Heading1"/>
      </w:pPr>
      <w:r>
        <w:t>Experience/Expectations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3C9E644" w14:textId="77777777" w:rsidTr="00D66A52">
        <w:tc>
          <w:tcPr>
            <w:tcW w:w="9355" w:type="dxa"/>
          </w:tcPr>
          <w:p w14:paraId="3DD8DE03" w14:textId="2E43C73A" w:rsidR="001E3120" w:rsidRPr="00CF1A49" w:rsidRDefault="00E709AF" w:rsidP="001D0BF1">
            <w:pPr>
              <w:contextualSpacing w:val="0"/>
            </w:pPr>
            <w:r>
              <w:t xml:space="preserve">Years of experience programming throughout high school and now college, working independently </w:t>
            </w:r>
            <w:r w:rsidR="00D40D27">
              <w:t>and</w:t>
            </w:r>
            <w:r>
              <w:t xml:space="preserve"> with others through school to achieve certain goals. Expecting to graduate in 2023 with a </w:t>
            </w:r>
            <w:r w:rsidR="00D40D27">
              <w:t>bachelor’s degree in computer science</w:t>
            </w:r>
            <w:r>
              <w:t>, I plan to pursue a career in the field specializing in something such as software engineering.</w:t>
            </w:r>
          </w:p>
        </w:tc>
      </w:tr>
      <w:tr w:rsidR="00F61DF9" w:rsidRPr="00CF1A49" w14:paraId="7D8337A4" w14:textId="77777777" w:rsidTr="00F61DF9">
        <w:tc>
          <w:tcPr>
            <w:tcW w:w="9355" w:type="dxa"/>
            <w:tcMar>
              <w:top w:w="216" w:type="dxa"/>
            </w:tcMar>
          </w:tcPr>
          <w:p w14:paraId="23B1F7FC" w14:textId="59AE02FC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DEE33502ACFF41CB920ADA8DEA63EE83"/>
        </w:placeholder>
        <w:temporary/>
        <w:showingPlcHdr/>
        <w15:appearance w15:val="hidden"/>
      </w:sdtPr>
      <w:sdtEndPr/>
      <w:sdtContent>
        <w:p w14:paraId="2DFA782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7E396BF" w14:textId="77777777" w:rsidTr="00D66A52">
        <w:tc>
          <w:tcPr>
            <w:tcW w:w="9355" w:type="dxa"/>
          </w:tcPr>
          <w:p w14:paraId="7CE04775" w14:textId="1F7083ED" w:rsidR="001D0BF1" w:rsidRPr="00CF1A49" w:rsidRDefault="00056113" w:rsidP="001D0BF1">
            <w:pPr>
              <w:pStyle w:val="Heading3"/>
              <w:contextualSpacing w:val="0"/>
              <w:outlineLvl w:val="2"/>
            </w:pPr>
            <w:r>
              <w:t>Sept 2019-may2021</w:t>
            </w:r>
          </w:p>
          <w:p w14:paraId="432244CC" w14:textId="4D42D62F" w:rsidR="001D0BF1" w:rsidRPr="00CF1A49" w:rsidRDefault="00056113" w:rsidP="001D0BF1">
            <w:pPr>
              <w:pStyle w:val="Heading2"/>
              <w:contextualSpacing w:val="0"/>
              <w:outlineLvl w:val="1"/>
            </w:pPr>
            <w:r>
              <w:t>Associates Degree</w:t>
            </w:r>
            <w:r w:rsidR="001D0BF1" w:rsidRPr="00CF1A49">
              <w:t xml:space="preserve">, </w:t>
            </w:r>
            <w:r>
              <w:rPr>
                <w:b w:val="0"/>
              </w:rPr>
              <w:t>bristol Community College</w:t>
            </w:r>
          </w:p>
          <w:p w14:paraId="14B6122A" w14:textId="1F5D2117" w:rsidR="007538DC" w:rsidRPr="00CF1A49" w:rsidRDefault="00056113" w:rsidP="007538DC">
            <w:pPr>
              <w:contextualSpacing w:val="0"/>
            </w:pPr>
            <w:r>
              <w:t>Attained an associates degree in computer science from BCC in 2021, starting in 2019</w:t>
            </w:r>
            <w:r w:rsidR="00E709AF">
              <w:t xml:space="preserve"> </w:t>
            </w:r>
            <w:proofErr w:type="gramStart"/>
            <w:r w:rsidR="00E709AF">
              <w:t>and  achieving</w:t>
            </w:r>
            <w:proofErr w:type="gramEnd"/>
            <w:r w:rsidR="00E709AF">
              <w:t xml:space="preserve"> a 3.8 GPA along the way through this school. </w:t>
            </w:r>
          </w:p>
        </w:tc>
      </w:tr>
      <w:tr w:rsidR="00F61DF9" w:rsidRPr="00CF1A49" w14:paraId="2A17E630" w14:textId="77777777" w:rsidTr="00056113">
        <w:trPr>
          <w:trHeight w:val="1165"/>
        </w:trPr>
        <w:tc>
          <w:tcPr>
            <w:tcW w:w="9355" w:type="dxa"/>
            <w:tcMar>
              <w:top w:w="216" w:type="dxa"/>
            </w:tcMar>
          </w:tcPr>
          <w:p w14:paraId="611AEDC8" w14:textId="0FEF464D" w:rsidR="00F61DF9" w:rsidRPr="00CF1A49" w:rsidRDefault="00056113" w:rsidP="00F61DF9">
            <w:pPr>
              <w:pStyle w:val="Heading3"/>
              <w:contextualSpacing w:val="0"/>
              <w:outlineLvl w:val="2"/>
            </w:pPr>
            <w:r>
              <w:t>september 2021-Current</w:t>
            </w:r>
            <w:r w:rsidR="00F61DF9" w:rsidRPr="00CF1A49">
              <w:t xml:space="preserve"> </w:t>
            </w:r>
          </w:p>
          <w:p w14:paraId="61210E09" w14:textId="3453500E" w:rsidR="00F61DF9" w:rsidRPr="00CF1A49" w:rsidRDefault="00056113" w:rsidP="00F61DF9">
            <w:pPr>
              <w:pStyle w:val="Heading2"/>
              <w:contextualSpacing w:val="0"/>
              <w:outlineLvl w:val="1"/>
            </w:pPr>
            <w:r>
              <w:t>Bachelors in Progress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Bridgewater state university</w:t>
            </w:r>
          </w:p>
          <w:p w14:paraId="4C245D30" w14:textId="2C4699CD" w:rsidR="00F61DF9" w:rsidRDefault="00056113" w:rsidP="00F61DF9">
            <w:r>
              <w:t xml:space="preserve">Currently enrolled in a </w:t>
            </w:r>
            <w:proofErr w:type="gramStart"/>
            <w:r>
              <w:t>bachelors</w:t>
            </w:r>
            <w:proofErr w:type="gramEnd"/>
            <w:r>
              <w:t xml:space="preserve"> degree program at Bridgewater State </w:t>
            </w:r>
            <w:r w:rsidR="00D40D27">
              <w:t>University with</w:t>
            </w:r>
            <w:r w:rsidR="00E709AF">
              <w:t xml:space="preserve"> </w:t>
            </w:r>
            <w:r>
              <w:t>plan</w:t>
            </w:r>
            <w:r w:rsidR="00E709AF">
              <w:t xml:space="preserve">s </w:t>
            </w:r>
            <w:r>
              <w:t xml:space="preserve">to graduate with my Bachelors </w:t>
            </w:r>
            <w:r w:rsidR="007D6578">
              <w:t>degree in early 2023</w:t>
            </w:r>
            <w:r w:rsidR="00E709AF">
              <w:t xml:space="preserve"> to immediately pursue a career.</w:t>
            </w:r>
          </w:p>
        </w:tc>
      </w:tr>
    </w:tbl>
    <w:sdt>
      <w:sdtPr>
        <w:alias w:val="Skills:"/>
        <w:tag w:val="Skills:"/>
        <w:id w:val="-1392877668"/>
        <w:placeholder>
          <w:docPart w:val="F20FEA9E39304DEBAF87FDCE323833E4"/>
        </w:placeholder>
        <w:temporary/>
        <w:showingPlcHdr/>
        <w15:appearance w15:val="hidden"/>
      </w:sdtPr>
      <w:sdtEndPr/>
      <w:sdtContent>
        <w:p w14:paraId="71E67A8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E88F0DA" w14:textId="77777777" w:rsidTr="00CF1A49">
        <w:tc>
          <w:tcPr>
            <w:tcW w:w="4675" w:type="dxa"/>
          </w:tcPr>
          <w:p w14:paraId="6D0FF772" w14:textId="4E6A35AA" w:rsidR="00BE51E2" w:rsidRDefault="00BE51E2" w:rsidP="006E1507">
            <w:pPr>
              <w:pStyle w:val="ListBullet"/>
              <w:contextualSpacing w:val="0"/>
            </w:pPr>
            <w:r>
              <w:t xml:space="preserve">Experience programming with programming languages such as Java, </w:t>
            </w:r>
            <w:proofErr w:type="gramStart"/>
            <w:r>
              <w:t>C++</w:t>
            </w:r>
            <w:proofErr w:type="gramEnd"/>
            <w:r>
              <w:t xml:space="preserve"> and Python.</w:t>
            </w:r>
          </w:p>
          <w:p w14:paraId="253FB973" w14:textId="34BCF711" w:rsidR="001F4E6D" w:rsidRPr="006E1507" w:rsidRDefault="00BE51E2" w:rsidP="006E1507">
            <w:pPr>
              <w:pStyle w:val="ListBullet"/>
              <w:contextualSpacing w:val="0"/>
            </w:pPr>
            <w:r>
              <w:t>Knowledge in webpage manufacturing and design</w:t>
            </w:r>
          </w:p>
        </w:tc>
        <w:tc>
          <w:tcPr>
            <w:tcW w:w="4675" w:type="dxa"/>
            <w:tcMar>
              <w:left w:w="360" w:type="dxa"/>
            </w:tcMar>
          </w:tcPr>
          <w:p w14:paraId="18BA3EDB" w14:textId="52D209FD" w:rsidR="003A0632" w:rsidRPr="006E1507" w:rsidRDefault="00BE51E2" w:rsidP="006E1507">
            <w:pPr>
              <w:pStyle w:val="ListBullet"/>
              <w:contextualSpacing w:val="0"/>
            </w:pPr>
            <w:r>
              <w:t>Knowledge in creation and design using p5</w:t>
            </w:r>
          </w:p>
          <w:p w14:paraId="3C0A1560" w14:textId="6D21EE42" w:rsidR="001E3120" w:rsidRPr="006E1507" w:rsidRDefault="001E3120" w:rsidP="00BE51E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69E2D818" w14:textId="2506852E" w:rsidR="001E3120" w:rsidRPr="006E1507" w:rsidRDefault="001E3120" w:rsidP="00BE51E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7F4C08F7" w14:textId="49BE3FF4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D76D" w14:textId="77777777" w:rsidR="00513187" w:rsidRDefault="00513187" w:rsidP="0068194B">
      <w:r>
        <w:separator/>
      </w:r>
    </w:p>
    <w:p w14:paraId="04BA75D3" w14:textId="77777777" w:rsidR="00513187" w:rsidRDefault="00513187"/>
    <w:p w14:paraId="0046D1A2" w14:textId="77777777" w:rsidR="00513187" w:rsidRDefault="00513187"/>
  </w:endnote>
  <w:endnote w:type="continuationSeparator" w:id="0">
    <w:p w14:paraId="646E68F8" w14:textId="77777777" w:rsidR="00513187" w:rsidRDefault="00513187" w:rsidP="0068194B">
      <w:r>
        <w:continuationSeparator/>
      </w:r>
    </w:p>
    <w:p w14:paraId="7ABDED93" w14:textId="77777777" w:rsidR="00513187" w:rsidRDefault="00513187"/>
    <w:p w14:paraId="6350076D" w14:textId="77777777" w:rsidR="00513187" w:rsidRDefault="00513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FBB97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9A7A" w14:textId="77777777" w:rsidR="00513187" w:rsidRDefault="00513187" w:rsidP="0068194B">
      <w:r>
        <w:separator/>
      </w:r>
    </w:p>
    <w:p w14:paraId="6976143B" w14:textId="77777777" w:rsidR="00513187" w:rsidRDefault="00513187"/>
    <w:p w14:paraId="71F31A6F" w14:textId="77777777" w:rsidR="00513187" w:rsidRDefault="00513187"/>
  </w:footnote>
  <w:footnote w:type="continuationSeparator" w:id="0">
    <w:p w14:paraId="3252F8C1" w14:textId="77777777" w:rsidR="00513187" w:rsidRDefault="00513187" w:rsidP="0068194B">
      <w:r>
        <w:continuationSeparator/>
      </w:r>
    </w:p>
    <w:p w14:paraId="341DDA48" w14:textId="77777777" w:rsidR="00513187" w:rsidRDefault="00513187"/>
    <w:p w14:paraId="784BD1A5" w14:textId="77777777" w:rsidR="00513187" w:rsidRDefault="005131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B43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1D53CB" wp14:editId="7A2479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2E5BC1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13"/>
    <w:rsid w:val="000001EF"/>
    <w:rsid w:val="00007322"/>
    <w:rsid w:val="00007728"/>
    <w:rsid w:val="00022EB2"/>
    <w:rsid w:val="00024584"/>
    <w:rsid w:val="00024730"/>
    <w:rsid w:val="00055E95"/>
    <w:rsid w:val="00056113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187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6578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52B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692A"/>
    <w:rsid w:val="00BA0D22"/>
    <w:rsid w:val="00BA1546"/>
    <w:rsid w:val="00BB4E51"/>
    <w:rsid w:val="00BD431F"/>
    <w:rsid w:val="00BE423E"/>
    <w:rsid w:val="00BE51E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0D2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09AF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B59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\AppData\Local\Microsoft\Office\16.0\DTS\en-US%7b9204D2B1-5942-4962-B9B6-4D7C14055924%7d\%7b4D2509B9-A7EF-4D92-994F-929D9E7438C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F3FA119B04429BB5867D9C19904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D07FA-8CF1-4883-B455-157318C08E53}"/>
      </w:docPartPr>
      <w:docPartBody>
        <w:p w:rsidR="00000000" w:rsidRDefault="0039160D">
          <w:pPr>
            <w:pStyle w:val="A3F3FA119B04429BB5867D9C1990458E"/>
          </w:pPr>
          <w:r w:rsidRPr="00CF1A49">
            <w:t>·</w:t>
          </w:r>
        </w:p>
      </w:docPartBody>
    </w:docPart>
    <w:docPart>
      <w:docPartPr>
        <w:name w:val="DEE33502ACFF41CB920ADA8DEA63E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4277B-A2EE-4BB6-B96B-FB67E1F715F4}"/>
      </w:docPartPr>
      <w:docPartBody>
        <w:p w:rsidR="00000000" w:rsidRDefault="0039160D">
          <w:pPr>
            <w:pStyle w:val="DEE33502ACFF41CB920ADA8DEA63EE83"/>
          </w:pPr>
          <w:r w:rsidRPr="00CF1A49">
            <w:t>Education</w:t>
          </w:r>
        </w:p>
      </w:docPartBody>
    </w:docPart>
    <w:docPart>
      <w:docPartPr>
        <w:name w:val="F20FEA9E39304DEBAF87FDCE32383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D75A-08D4-4F52-8D44-B3F749ECA16B}"/>
      </w:docPartPr>
      <w:docPartBody>
        <w:p w:rsidR="00000000" w:rsidRDefault="0039160D">
          <w:pPr>
            <w:pStyle w:val="F20FEA9E39304DEBAF87FDCE323833E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0D"/>
    <w:rsid w:val="003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E935017C924CE9B406E9BB8E2E7019">
    <w:name w:val="5BE935017C924CE9B406E9BB8E2E701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36EF493975B4FAC856482242D008C07">
    <w:name w:val="C36EF493975B4FAC856482242D008C07"/>
  </w:style>
  <w:style w:type="paragraph" w:customStyle="1" w:styleId="1F6AB48B024440B18C9B512FF0D47B8F">
    <w:name w:val="1F6AB48B024440B18C9B512FF0D47B8F"/>
  </w:style>
  <w:style w:type="paragraph" w:customStyle="1" w:styleId="A3F3FA119B04429BB5867D9C1990458E">
    <w:name w:val="A3F3FA119B04429BB5867D9C1990458E"/>
  </w:style>
  <w:style w:type="paragraph" w:customStyle="1" w:styleId="8A8BD654330048A4BB5474097D47FE25">
    <w:name w:val="8A8BD654330048A4BB5474097D47FE25"/>
  </w:style>
  <w:style w:type="paragraph" w:customStyle="1" w:styleId="6E1B9CD6AD1244B8AA17C3122158388A">
    <w:name w:val="6E1B9CD6AD1244B8AA17C3122158388A"/>
  </w:style>
  <w:style w:type="paragraph" w:customStyle="1" w:styleId="76FFC4453AAC42BAB90052658F477229">
    <w:name w:val="76FFC4453AAC42BAB90052658F477229"/>
  </w:style>
  <w:style w:type="paragraph" w:customStyle="1" w:styleId="32F67E12A18F4291A626F82D5A5DC743">
    <w:name w:val="32F67E12A18F4291A626F82D5A5DC743"/>
  </w:style>
  <w:style w:type="paragraph" w:customStyle="1" w:styleId="879FE7D8FCAA408CA9651C5F926CF488">
    <w:name w:val="879FE7D8FCAA408CA9651C5F926CF488"/>
  </w:style>
  <w:style w:type="paragraph" w:customStyle="1" w:styleId="D17CDD765ED748ECA33E17561CA5B43F">
    <w:name w:val="D17CDD765ED748ECA33E17561CA5B43F"/>
  </w:style>
  <w:style w:type="paragraph" w:customStyle="1" w:styleId="CDEB4F88F8684D84B02139A5E9A77BE7">
    <w:name w:val="CDEB4F88F8684D84B02139A5E9A77BE7"/>
  </w:style>
  <w:style w:type="paragraph" w:customStyle="1" w:styleId="AC8AE7D760424E95BEBAD424FD8AA43A">
    <w:name w:val="AC8AE7D760424E95BEBAD424FD8AA43A"/>
  </w:style>
  <w:style w:type="paragraph" w:customStyle="1" w:styleId="F27610194B6A4446AD1A87F315C2EAB3">
    <w:name w:val="F27610194B6A4446AD1A87F315C2EAB3"/>
  </w:style>
  <w:style w:type="paragraph" w:customStyle="1" w:styleId="4CE2F4FE66A6435F82D554DFB84B4FB1">
    <w:name w:val="4CE2F4FE66A6435F82D554DFB84B4FB1"/>
  </w:style>
  <w:style w:type="paragraph" w:customStyle="1" w:styleId="DD8526D59AA841DFB1562FCF6376BBB6">
    <w:name w:val="DD8526D59AA841DFB1562FCF6376BBB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28A823DBA0B44D79B7651B056574B05">
    <w:name w:val="328A823DBA0B44D79B7651B056574B05"/>
  </w:style>
  <w:style w:type="paragraph" w:customStyle="1" w:styleId="C87EB6652E4E4B5D8F09FF5727034CA2">
    <w:name w:val="C87EB6652E4E4B5D8F09FF5727034CA2"/>
  </w:style>
  <w:style w:type="paragraph" w:customStyle="1" w:styleId="7437B488EEA44552B4DDA7C38EBCF8B8">
    <w:name w:val="7437B488EEA44552B4DDA7C38EBCF8B8"/>
  </w:style>
  <w:style w:type="paragraph" w:customStyle="1" w:styleId="7EB818294613467690FD894946295F7B">
    <w:name w:val="7EB818294613467690FD894946295F7B"/>
  </w:style>
  <w:style w:type="paragraph" w:customStyle="1" w:styleId="93887F79C3444E1A9443D3D235D7099E">
    <w:name w:val="93887F79C3444E1A9443D3D235D7099E"/>
  </w:style>
  <w:style w:type="paragraph" w:customStyle="1" w:styleId="F7AD7FBBF43E4E929AE50A04CE0597D3">
    <w:name w:val="F7AD7FBBF43E4E929AE50A04CE0597D3"/>
  </w:style>
  <w:style w:type="paragraph" w:customStyle="1" w:styleId="4E21CA0AE4C4444B83D3314D8173BAEB">
    <w:name w:val="4E21CA0AE4C4444B83D3314D8173BAEB"/>
  </w:style>
  <w:style w:type="paragraph" w:customStyle="1" w:styleId="DEE33502ACFF41CB920ADA8DEA63EE83">
    <w:name w:val="DEE33502ACFF41CB920ADA8DEA63EE83"/>
  </w:style>
  <w:style w:type="paragraph" w:customStyle="1" w:styleId="C258BF30BE504270ADA840B97BF6D5EA">
    <w:name w:val="C258BF30BE504270ADA840B97BF6D5EA"/>
  </w:style>
  <w:style w:type="paragraph" w:customStyle="1" w:styleId="E233F99D429346979C782CD91DCE343B">
    <w:name w:val="E233F99D429346979C782CD91DCE343B"/>
  </w:style>
  <w:style w:type="paragraph" w:customStyle="1" w:styleId="A8C2861506714A42B137544D03E25275">
    <w:name w:val="A8C2861506714A42B137544D03E25275"/>
  </w:style>
  <w:style w:type="paragraph" w:customStyle="1" w:styleId="DD7F508E86834A7B84EF9B8F8BBF282F">
    <w:name w:val="DD7F508E86834A7B84EF9B8F8BBF282F"/>
  </w:style>
  <w:style w:type="paragraph" w:customStyle="1" w:styleId="59485B26AB72415FAFE3944DAE9CB985">
    <w:name w:val="59485B26AB72415FAFE3944DAE9CB985"/>
  </w:style>
  <w:style w:type="paragraph" w:customStyle="1" w:styleId="2BCD69470319418B9F3B53C9699A8E92">
    <w:name w:val="2BCD69470319418B9F3B53C9699A8E92"/>
  </w:style>
  <w:style w:type="paragraph" w:customStyle="1" w:styleId="1BBBB4D5FB7F4C548979BF45F6ECF008">
    <w:name w:val="1BBBB4D5FB7F4C548979BF45F6ECF008"/>
  </w:style>
  <w:style w:type="paragraph" w:customStyle="1" w:styleId="C5C0D0224E7644A488C050AD56FBE7D2">
    <w:name w:val="C5C0D0224E7644A488C050AD56FBE7D2"/>
  </w:style>
  <w:style w:type="paragraph" w:customStyle="1" w:styleId="2B4119964CA04D5F857E279D59F9A392">
    <w:name w:val="2B4119964CA04D5F857E279D59F9A392"/>
  </w:style>
  <w:style w:type="paragraph" w:customStyle="1" w:styleId="4E7141BAB1E545D09959E8AB726B17AD">
    <w:name w:val="4E7141BAB1E545D09959E8AB726B17AD"/>
  </w:style>
  <w:style w:type="paragraph" w:customStyle="1" w:styleId="F20FEA9E39304DEBAF87FDCE323833E4">
    <w:name w:val="F20FEA9E39304DEBAF87FDCE323833E4"/>
  </w:style>
  <w:style w:type="paragraph" w:customStyle="1" w:styleId="1CD9A6A6CA6D40D3A883154CFBCD8DA3">
    <w:name w:val="1CD9A6A6CA6D40D3A883154CFBCD8DA3"/>
  </w:style>
  <w:style w:type="paragraph" w:customStyle="1" w:styleId="173CA3B459DE4A6CAF7830813CE6933F">
    <w:name w:val="173CA3B459DE4A6CAF7830813CE6933F"/>
  </w:style>
  <w:style w:type="paragraph" w:customStyle="1" w:styleId="635658F2F67245D085BC1E39AEBB6786">
    <w:name w:val="635658F2F67245D085BC1E39AEBB6786"/>
  </w:style>
  <w:style w:type="paragraph" w:customStyle="1" w:styleId="293CEC2FF6C34FB59CEF2157D95B2962">
    <w:name w:val="293CEC2FF6C34FB59CEF2157D95B2962"/>
  </w:style>
  <w:style w:type="paragraph" w:customStyle="1" w:styleId="BE565613EE1E44FA9DEC5785F042E354">
    <w:name w:val="BE565613EE1E44FA9DEC5785F042E354"/>
  </w:style>
  <w:style w:type="paragraph" w:customStyle="1" w:styleId="B7A4447DE0144BF68443D389982B1B74">
    <w:name w:val="B7A4447DE0144BF68443D389982B1B74"/>
  </w:style>
  <w:style w:type="paragraph" w:customStyle="1" w:styleId="B877AB49243F483588094742E3E1DFCB">
    <w:name w:val="B877AB49243F483588094742E3E1D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{4D2509B9-A7EF-4D92-994F-929D9E7438C4}tf16402488_win32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2022-02-11T18:49:00Z</dcterms:created>
  <dcterms:modified xsi:type="dcterms:W3CDTF">2022-02-11T19:04:00Z</dcterms:modified>
  <cp:category/>
</cp:coreProperties>
</file>